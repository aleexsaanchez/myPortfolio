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ideTable"/>
        <w:tblpPr w:leftFromText="187" w:rightFromText="187" w:vertAnchor="page" w:horzAnchor="page" w:tblpX="433" w:tblpY="836"/>
        <w:tblW w:w="199" w:type="pct"/>
        <w:tblLayout w:type="fixed"/>
        <w:tblLook w:val="0620" w:firstRow="1" w:lastRow="0" w:firstColumn="0" w:lastColumn="0" w:noHBand="1" w:noVBand="1"/>
      </w:tblPr>
      <w:tblGrid>
        <w:gridCol w:w="404"/>
      </w:tblGrid>
      <w:tr w:rsidR="0023626F" w:rsidRPr="0023626F" w14:paraId="6853D4EF" w14:textId="77777777" w:rsidTr="007A7716">
        <w:trPr>
          <w:trHeight w:val="3594"/>
        </w:trPr>
        <w:tc>
          <w:tcPr>
            <w:tcW w:w="429" w:type="dxa"/>
            <w:textDirection w:val="btLr"/>
          </w:tcPr>
          <w:p w14:paraId="04F5E4B6" w14:textId="0D5D6EA5" w:rsidR="0023626F" w:rsidRPr="0023626F" w:rsidRDefault="00C548D7" w:rsidP="0023626F">
            <w:pPr>
              <w:pStyle w:val="Contact"/>
            </w:pPr>
            <w:r w:rsidRPr="005D5ED9">
              <w:rPr>
                <w:lang w:val="es-ES"/>
              </w:rPr>
              <w:t>+1 (678) 918-7613</w:t>
            </w:r>
            <w:r>
              <w:rPr>
                <w:lang w:val="es-ES"/>
              </w:rPr>
              <w:t xml:space="preserve"> / +34 601355420</w:t>
            </w:r>
          </w:p>
        </w:tc>
      </w:tr>
      <w:tr w:rsidR="0023626F" w:rsidRPr="0023626F" w14:paraId="337FC8AF" w14:textId="77777777" w:rsidTr="007A7716">
        <w:trPr>
          <w:trHeight w:val="3594"/>
        </w:trPr>
        <w:tc>
          <w:tcPr>
            <w:tcW w:w="429" w:type="dxa"/>
            <w:textDirection w:val="btLr"/>
          </w:tcPr>
          <w:p w14:paraId="731CD0B6" w14:textId="26448CBC" w:rsidR="0023626F" w:rsidRPr="00C548D7" w:rsidRDefault="00C548D7" w:rsidP="0023626F">
            <w:pPr>
              <w:pStyle w:val="Contact"/>
              <w:rPr>
                <w:sz w:val="18"/>
              </w:rPr>
            </w:pPr>
            <w:r w:rsidRPr="00C548D7">
              <w:rPr>
                <w:sz w:val="18"/>
              </w:rPr>
              <w:t>Alejandrosanchezsayes2003@gmail.com</w:t>
            </w:r>
          </w:p>
        </w:tc>
      </w:tr>
      <w:tr w:rsidR="0023626F" w:rsidRPr="0023626F" w14:paraId="418FF507" w14:textId="77777777" w:rsidTr="007A7716">
        <w:trPr>
          <w:trHeight w:val="3594"/>
        </w:trPr>
        <w:tc>
          <w:tcPr>
            <w:tcW w:w="429" w:type="dxa"/>
            <w:textDirection w:val="btLr"/>
          </w:tcPr>
          <w:p w14:paraId="4842B113" w14:textId="65AB2828" w:rsidR="0023626F" w:rsidRPr="0023626F" w:rsidRDefault="00C548D7" w:rsidP="0023626F">
            <w:pPr>
              <w:pStyle w:val="Contact"/>
            </w:pPr>
            <w:r>
              <w:t>Waleska, Georgia</w:t>
            </w:r>
          </w:p>
        </w:tc>
      </w:tr>
      <w:tr w:rsidR="0023626F" w:rsidRPr="0023626F" w14:paraId="0B2078B1" w14:textId="77777777" w:rsidTr="007A7716">
        <w:trPr>
          <w:trHeight w:val="3594"/>
        </w:trPr>
        <w:tc>
          <w:tcPr>
            <w:tcW w:w="429" w:type="dxa"/>
            <w:textDirection w:val="btLr"/>
          </w:tcPr>
          <w:p w14:paraId="4AB7E030" w14:textId="7989D742" w:rsidR="0023626F" w:rsidRPr="00336C93" w:rsidRDefault="0063064C" w:rsidP="0063064C">
            <w:pPr>
              <w:pStyle w:val="Contact"/>
              <w:jc w:val="left"/>
              <w:rPr>
                <w:sz w:val="18"/>
              </w:rPr>
            </w:pPr>
            <w:hyperlink r:id="rId10" w:history="1">
              <w:r w:rsidR="00336C93" w:rsidRPr="0063064C">
                <w:rPr>
                  <w:rStyle w:val="Hyperlink"/>
                  <w:sz w:val="18"/>
                </w:rPr>
                <w:t>linkedin.com/in/alejandrosanchez21</w:t>
              </w:r>
            </w:hyperlink>
          </w:p>
        </w:tc>
      </w:tr>
    </w:tbl>
    <w:p w14:paraId="77C2DD50" w14:textId="77777777" w:rsidR="00A24DE9" w:rsidRDefault="00CD2D89" w:rsidP="006C281B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2B4F04B9" wp14:editId="2ED7C849">
                <wp:simplePos x="0" y="0"/>
                <wp:positionH relativeFrom="page">
                  <wp:align>left</wp:align>
                </wp:positionH>
                <wp:positionV relativeFrom="paragraph">
                  <wp:posOffset>-347345</wp:posOffset>
                </wp:positionV>
                <wp:extent cx="398653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6530" cy="10058400"/>
                          <a:chOff x="0" y="-15239"/>
                          <a:chExt cx="3990580" cy="10057765"/>
                        </a:xfrm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790575" y="-15239"/>
                            <a:ext cx="3200005" cy="196583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0" y="-15239"/>
                            <a:ext cx="789940" cy="1005776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0A31B" id="Group 4" o:spid="_x0000_s1026" alt="&quot;&quot;" style="position:absolute;margin-left:0;margin-top:-27.35pt;width:313.9pt;height:11in;z-index:-251656192;mso-position-horizontal:left;mso-position-horizontal-relative:page;mso-width-relative:margin;mso-height-relative:margin" coordorigin=",-152" coordsize="39905,10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">
                <v:rect id="Rectangle 1" o:spid="_x0000_s1027" style="position:absolute;left:7905;top:-152;width:32000;height:19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tFwwAAANo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cvi9km6AXD4BAAD//wMAUEsBAi0AFAAGAAgAAAAhANvh9svuAAAAhQEAABMAAAAAAAAAAAAA&#10;AAAAAAAAAFtDb250ZW50X1R5cGVzXS54bWxQSwECLQAUAAYACAAAACEAWvQsW78AAAAVAQAACwAA&#10;AAAAAAAAAAAAAAAfAQAAX3JlbHMvLnJlbHNQSwECLQAUAAYACAAAACEARsI7RcMAAADaAAAADwAA&#10;AAAAAAAAAAAAAAAHAgAAZHJzL2Rvd25yZXYueG1sUEsFBgAAAAADAAMAtwAAAPcCAAAAAA==&#10;" fillcolor="#272727 [2749]" stroked="f" strokeweight="1pt"/>
                <v:rect id="Rectangle 1" o:spid="_x0000_s1028" style="position:absolute;top:-152;width:7899;height:100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" fillcolor="#e7e6e6 [3214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9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"/>
        <w:gridCol w:w="3654"/>
        <w:gridCol w:w="900"/>
        <w:gridCol w:w="270"/>
        <w:gridCol w:w="4680"/>
        <w:gridCol w:w="450"/>
      </w:tblGrid>
      <w:tr w:rsidR="00BA30D4" w:rsidRPr="004B4147" w14:paraId="09EA3224" w14:textId="77777777" w:rsidTr="00C548D7">
        <w:trPr>
          <w:trHeight w:val="1935"/>
        </w:trPr>
        <w:tc>
          <w:tcPr>
            <w:tcW w:w="3870" w:type="dxa"/>
            <w:gridSpan w:val="2"/>
            <w:tcMar>
              <w:left w:w="259" w:type="dxa"/>
            </w:tcMar>
            <w:vAlign w:val="center"/>
          </w:tcPr>
          <w:p w14:paraId="09B13D0D" w14:textId="16D0BA74" w:rsidR="00BA30D4" w:rsidRPr="002A3AC6" w:rsidRDefault="00790A28" w:rsidP="00621F5E">
            <w:pPr>
              <w:pStyle w:val="Title"/>
            </w:pPr>
            <w:r>
              <w:t>a/s</w:t>
            </w:r>
          </w:p>
        </w:tc>
        <w:tc>
          <w:tcPr>
            <w:tcW w:w="1170" w:type="dxa"/>
            <w:gridSpan w:val="2"/>
            <w:vAlign w:val="center"/>
          </w:tcPr>
          <w:p w14:paraId="6F7FE048" w14:textId="77777777" w:rsidR="00BA30D4" w:rsidRPr="002A3AC6" w:rsidRDefault="00BA30D4" w:rsidP="00BA30D4"/>
        </w:tc>
        <w:tc>
          <w:tcPr>
            <w:tcW w:w="5130" w:type="dxa"/>
            <w:gridSpan w:val="2"/>
          </w:tcPr>
          <w:p w14:paraId="17CC0BB7" w14:textId="0BDDA023" w:rsidR="00BA30D4" w:rsidRPr="002A3AC6" w:rsidRDefault="00790A28" w:rsidP="00C80B26">
            <w:pPr>
              <w:pStyle w:val="Subtitle"/>
            </w:pPr>
            <w:r>
              <w:t>alex sanchez</w:t>
            </w:r>
          </w:p>
        </w:tc>
      </w:tr>
      <w:tr w:rsidR="005909E1" w:rsidRPr="004B4147" w14:paraId="1FB6A040" w14:textId="77777777" w:rsidTr="00621F5E">
        <w:trPr>
          <w:trHeight w:val="288"/>
        </w:trPr>
        <w:tc>
          <w:tcPr>
            <w:tcW w:w="10170" w:type="dxa"/>
            <w:gridSpan w:val="6"/>
          </w:tcPr>
          <w:p w14:paraId="78924D91" w14:textId="77777777" w:rsidR="005909E1" w:rsidRPr="001F1BBC" w:rsidRDefault="005909E1" w:rsidP="00CD2D89"/>
        </w:tc>
      </w:tr>
      <w:tr w:rsidR="00723422" w:rsidRPr="004B4147" w14:paraId="60BE8C87" w14:textId="77777777" w:rsidTr="00C548D7">
        <w:trPr>
          <w:trHeight w:val="2246"/>
        </w:trPr>
        <w:tc>
          <w:tcPr>
            <w:tcW w:w="216" w:type="dxa"/>
          </w:tcPr>
          <w:p w14:paraId="3C2E725E" w14:textId="77777777" w:rsidR="00723422" w:rsidRPr="001F1BBC" w:rsidRDefault="00723422" w:rsidP="00CD2D89"/>
        </w:tc>
        <w:tc>
          <w:tcPr>
            <w:tcW w:w="4554" w:type="dxa"/>
            <w:gridSpan w:val="2"/>
          </w:tcPr>
          <w:p w14:paraId="5CE6660D" w14:textId="77777777" w:rsidR="00723422" w:rsidRPr="00723422" w:rsidRDefault="00000000" w:rsidP="00723422">
            <w:pPr>
              <w:pStyle w:val="Heading1"/>
            </w:pPr>
            <w:sdt>
              <w:sdtPr>
                <w:id w:val="-379709995"/>
                <w:placeholder>
                  <w:docPart w:val="FDEB87B7819B43EEB4A4CF93D577BE0D"/>
                </w:placeholder>
                <w:temporary/>
                <w:showingPlcHdr/>
                <w15:appearance w15:val="hidden"/>
              </w:sdtPr>
              <w:sdtContent>
                <w:r w:rsidR="00C80B26" w:rsidRPr="00AA127A">
                  <w:t>About</w:t>
                </w:r>
              </w:sdtContent>
            </w:sdt>
          </w:p>
          <w:p w14:paraId="0DE5DBC4" w14:textId="1F668AFF" w:rsidR="00723422" w:rsidRPr="00790A28" w:rsidRDefault="00790A28" w:rsidP="00C80B26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  <w:shd w:val="clear" w:color="auto" w:fill="FFFFFF"/>
              </w:rPr>
              <w:t>D</w:t>
            </w:r>
            <w:r w:rsidRPr="00790A28">
              <w:rPr>
                <w:rFonts w:cstheme="minorHAnsi"/>
                <w:szCs w:val="20"/>
                <w:shd w:val="clear" w:color="auto" w:fill="FFFFFF"/>
              </w:rPr>
              <w:t>edicated cybersecurity enthusiast and passionate athlete from Palma de Mallorca, Spain. Currently, I am leveraging my skills both academically and athletically at Reinhardt University. Pursuing a major in cybersecurity alongside minors in computer science and mathematics at Reinhardt University.</w:t>
            </w:r>
          </w:p>
        </w:tc>
        <w:tc>
          <w:tcPr>
            <w:tcW w:w="270" w:type="dxa"/>
          </w:tcPr>
          <w:p w14:paraId="462C95EA" w14:textId="77777777" w:rsidR="00723422" w:rsidRPr="001F1BBC" w:rsidRDefault="00723422" w:rsidP="00CD2D89"/>
        </w:tc>
        <w:tc>
          <w:tcPr>
            <w:tcW w:w="4680" w:type="dxa"/>
            <w:vMerge w:val="restart"/>
            <w:tcBorders>
              <w:top w:val="single" w:sz="4" w:space="0" w:color="auto"/>
            </w:tcBorders>
          </w:tcPr>
          <w:p w14:paraId="37801630" w14:textId="77777777" w:rsidR="00723422" w:rsidRPr="00723422" w:rsidRDefault="00000000" w:rsidP="00723422">
            <w:pPr>
              <w:pStyle w:val="Heading1"/>
            </w:pPr>
            <w:sdt>
              <w:sdtPr>
                <w:id w:val="-1336759718"/>
                <w:placeholder>
                  <w:docPart w:val="DB2F52705C6B44A68C3515FDB876E758"/>
                </w:placeholder>
                <w:temporary/>
                <w:showingPlcHdr/>
                <w15:appearance w15:val="hidden"/>
              </w:sdtPr>
              <w:sdtContent>
                <w:r w:rsidR="00BF55C2" w:rsidRPr="00AA127A">
                  <w:t>Experience</w:t>
                </w:r>
              </w:sdtContent>
            </w:sdt>
          </w:p>
          <w:p w14:paraId="77F92429" w14:textId="5B0485FB" w:rsidR="00723422" w:rsidRPr="00790A28" w:rsidRDefault="00790A28" w:rsidP="00790A28">
            <w:pPr>
              <w:pStyle w:val="Heading2"/>
              <w:rPr>
                <w:rStyle w:val="Emphasis"/>
                <w:i w:val="0"/>
                <w:iCs w:val="0"/>
              </w:rPr>
            </w:pPr>
            <w:r>
              <w:t>Secretary of the Reinhard University Association of Student Athletes</w:t>
            </w:r>
          </w:p>
          <w:p w14:paraId="2BED3AD2" w14:textId="3CAAE516" w:rsidR="00723422" w:rsidRPr="00A6425D" w:rsidRDefault="00790A28" w:rsidP="00723422">
            <w:pPr>
              <w:pStyle w:val="Heading3"/>
            </w:pPr>
            <w:r>
              <w:t>March 2023 - Now</w:t>
            </w:r>
          </w:p>
          <w:p w14:paraId="753E19BA" w14:textId="3BEF2BCF" w:rsidR="00723422" w:rsidRDefault="00790A28" w:rsidP="00790A28">
            <w:pPr>
              <w:pStyle w:val="ListBullet"/>
            </w:pPr>
            <w:r>
              <w:t>Responsible for compiling and disseminating meeting agendas and minutes, keeping record of attendance at all meetings, and updating the constitution and bylaws.</w:t>
            </w:r>
          </w:p>
          <w:p w14:paraId="6A6DE988" w14:textId="77A77213" w:rsidR="00723422" w:rsidRPr="00A87732" w:rsidRDefault="00790A28" w:rsidP="00723422">
            <w:pPr>
              <w:pStyle w:val="Heading2"/>
            </w:pPr>
            <w:r>
              <w:t>Academia Espin Tutor</w:t>
            </w:r>
          </w:p>
          <w:p w14:paraId="745ABE9A" w14:textId="661CA63D" w:rsidR="00723422" w:rsidRPr="00A6425D" w:rsidRDefault="00790A28" w:rsidP="00723422">
            <w:pPr>
              <w:pStyle w:val="Heading3"/>
            </w:pPr>
            <w:r>
              <w:t>May – July 2021</w:t>
            </w:r>
          </w:p>
          <w:p w14:paraId="6E62ED46" w14:textId="34A39503" w:rsidR="00723422" w:rsidRDefault="00790A28" w:rsidP="00790A28">
            <w:pPr>
              <w:pStyle w:val="ListBullet"/>
            </w:pPr>
            <w:r>
              <w:t>Math &amp; Physics for High School Students</w:t>
            </w:r>
          </w:p>
          <w:tbl>
            <w:tblPr>
              <w:tblW w:w="5009" w:type="pct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190"/>
              <w:gridCol w:w="498"/>
            </w:tblGrid>
            <w:tr w:rsidR="00790A28" w:rsidRPr="00621F5E" w14:paraId="2A141F34" w14:textId="77777777" w:rsidTr="00225E5D">
              <w:trPr>
                <w:trHeight w:val="180"/>
              </w:trPr>
              <w:tc>
                <w:tcPr>
                  <w:tcW w:w="4554" w:type="dxa"/>
                  <w:tcBorders>
                    <w:bottom w:val="single" w:sz="8" w:space="0" w:color="262626" w:themeColor="text1" w:themeTint="D9"/>
                  </w:tcBorders>
                </w:tcPr>
                <w:p w14:paraId="53323380" w14:textId="77777777" w:rsidR="00790A28" w:rsidRPr="00621F5E" w:rsidRDefault="00790A28" w:rsidP="00790A28">
                  <w:pPr>
                    <w:rPr>
                      <w:sz w:val="14"/>
                      <w:szCs w:val="12"/>
                    </w:rPr>
                  </w:pPr>
                </w:p>
              </w:tc>
              <w:tc>
                <w:tcPr>
                  <w:tcW w:w="540" w:type="dxa"/>
                </w:tcPr>
                <w:p w14:paraId="47EEAA9D" w14:textId="77777777" w:rsidR="00790A28" w:rsidRPr="00621F5E" w:rsidRDefault="00790A28" w:rsidP="00790A28">
                  <w:pPr>
                    <w:rPr>
                      <w:sz w:val="14"/>
                      <w:szCs w:val="12"/>
                    </w:rPr>
                  </w:pPr>
                </w:p>
              </w:tc>
            </w:tr>
            <w:tr w:rsidR="00790A28" w:rsidRPr="00621F5E" w14:paraId="00D5900B" w14:textId="77777777" w:rsidTr="00225E5D">
              <w:trPr>
                <w:trHeight w:val="144"/>
              </w:trPr>
              <w:tc>
                <w:tcPr>
                  <w:tcW w:w="4554" w:type="dxa"/>
                  <w:tcBorders>
                    <w:top w:val="single" w:sz="8" w:space="0" w:color="262626" w:themeColor="text1" w:themeTint="D9"/>
                  </w:tcBorders>
                </w:tcPr>
                <w:p w14:paraId="60FDE362" w14:textId="77777777" w:rsidR="00790A28" w:rsidRPr="00621F5E" w:rsidRDefault="00790A28" w:rsidP="00790A28">
                  <w:pPr>
                    <w:rPr>
                      <w:sz w:val="14"/>
                      <w:szCs w:val="12"/>
                    </w:rPr>
                  </w:pPr>
                </w:p>
              </w:tc>
              <w:tc>
                <w:tcPr>
                  <w:tcW w:w="540" w:type="dxa"/>
                </w:tcPr>
                <w:p w14:paraId="07090A1C" w14:textId="77777777" w:rsidR="00790A28" w:rsidRPr="00621F5E" w:rsidRDefault="00790A28" w:rsidP="00790A28">
                  <w:pPr>
                    <w:rPr>
                      <w:sz w:val="14"/>
                      <w:szCs w:val="12"/>
                    </w:rPr>
                  </w:pPr>
                </w:p>
              </w:tc>
            </w:tr>
          </w:tbl>
          <w:p w14:paraId="4B0D429B" w14:textId="6C636DC5" w:rsidR="00C548D7" w:rsidRPr="00723422" w:rsidRDefault="00C548D7" w:rsidP="00C548D7">
            <w:pPr>
              <w:pStyle w:val="Heading1"/>
            </w:pPr>
            <w:r>
              <w:t>Languages</w:t>
            </w:r>
          </w:p>
          <w:p w14:paraId="4B027ED6" w14:textId="190798CF" w:rsidR="00C548D7" w:rsidRDefault="00C548D7" w:rsidP="00C548D7">
            <w:pPr>
              <w:pStyle w:val="ListBullet"/>
            </w:pPr>
            <w:r>
              <w:t>Spanish</w:t>
            </w:r>
          </w:p>
          <w:p w14:paraId="20929984" w14:textId="2FB7ACBD" w:rsidR="00C548D7" w:rsidRDefault="00C548D7" w:rsidP="00C548D7">
            <w:pPr>
              <w:pStyle w:val="ListBullet"/>
            </w:pPr>
            <w:r>
              <w:t xml:space="preserve">English </w:t>
            </w:r>
          </w:p>
          <w:p w14:paraId="7B396362" w14:textId="0E047943" w:rsidR="00C548D7" w:rsidRDefault="00C548D7" w:rsidP="00C548D7">
            <w:pPr>
              <w:pStyle w:val="ListBullet"/>
            </w:pPr>
            <w:r>
              <w:t>Catalan</w:t>
            </w:r>
          </w:p>
          <w:tbl>
            <w:tblPr>
              <w:tblW w:w="5009" w:type="pct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425"/>
              <w:gridCol w:w="263"/>
            </w:tblGrid>
            <w:tr w:rsidR="00C548D7" w:rsidRPr="00621F5E" w14:paraId="2A3064B6" w14:textId="77777777" w:rsidTr="00225E5D">
              <w:trPr>
                <w:trHeight w:val="51"/>
              </w:trPr>
              <w:tc>
                <w:tcPr>
                  <w:tcW w:w="4554" w:type="dxa"/>
                  <w:tcBorders>
                    <w:bottom w:val="single" w:sz="8" w:space="0" w:color="262626" w:themeColor="text1" w:themeTint="D9"/>
                  </w:tcBorders>
                </w:tcPr>
                <w:p w14:paraId="071E3E77" w14:textId="77777777" w:rsidR="00C548D7" w:rsidRPr="00621F5E" w:rsidRDefault="00C548D7" w:rsidP="00C548D7">
                  <w:pPr>
                    <w:rPr>
                      <w:sz w:val="14"/>
                      <w:szCs w:val="12"/>
                    </w:rPr>
                  </w:pPr>
                </w:p>
              </w:tc>
              <w:tc>
                <w:tcPr>
                  <w:tcW w:w="270" w:type="dxa"/>
                </w:tcPr>
                <w:p w14:paraId="2E4F1048" w14:textId="77777777" w:rsidR="00C548D7" w:rsidRPr="00621F5E" w:rsidRDefault="00C548D7" w:rsidP="00C548D7">
                  <w:pPr>
                    <w:rPr>
                      <w:sz w:val="14"/>
                      <w:szCs w:val="12"/>
                    </w:rPr>
                  </w:pPr>
                </w:p>
              </w:tc>
            </w:tr>
            <w:tr w:rsidR="00C548D7" w:rsidRPr="00621F5E" w14:paraId="721BCE37" w14:textId="77777777" w:rsidTr="00225E5D">
              <w:trPr>
                <w:trHeight w:val="144"/>
              </w:trPr>
              <w:tc>
                <w:tcPr>
                  <w:tcW w:w="4554" w:type="dxa"/>
                  <w:tcBorders>
                    <w:top w:val="single" w:sz="8" w:space="0" w:color="262626" w:themeColor="text1" w:themeTint="D9"/>
                  </w:tcBorders>
                </w:tcPr>
                <w:p w14:paraId="1D9469B2" w14:textId="77777777" w:rsidR="00C548D7" w:rsidRPr="00621F5E" w:rsidRDefault="00C548D7" w:rsidP="00C548D7">
                  <w:pPr>
                    <w:rPr>
                      <w:sz w:val="14"/>
                      <w:szCs w:val="12"/>
                    </w:rPr>
                  </w:pPr>
                </w:p>
              </w:tc>
              <w:tc>
                <w:tcPr>
                  <w:tcW w:w="270" w:type="dxa"/>
                </w:tcPr>
                <w:p w14:paraId="61A78164" w14:textId="77777777" w:rsidR="00C548D7" w:rsidRPr="00621F5E" w:rsidRDefault="00C548D7" w:rsidP="00C548D7">
                  <w:pPr>
                    <w:rPr>
                      <w:sz w:val="14"/>
                      <w:szCs w:val="12"/>
                    </w:rPr>
                  </w:pPr>
                </w:p>
              </w:tc>
            </w:tr>
          </w:tbl>
          <w:p w14:paraId="5C814114" w14:textId="25D92FFB" w:rsidR="00C548D7" w:rsidRPr="00723422" w:rsidRDefault="00C548D7" w:rsidP="00C548D7">
            <w:pPr>
              <w:pStyle w:val="Heading1"/>
            </w:pPr>
            <w:r>
              <w:t>Sport Awards and Achievements</w:t>
            </w:r>
          </w:p>
          <w:p w14:paraId="3E9B8A80" w14:textId="0CB0247C" w:rsidR="00C548D7" w:rsidRDefault="00C548D7" w:rsidP="00C548D7">
            <w:pPr>
              <w:pStyle w:val="ListBullet"/>
            </w:pPr>
            <w:r>
              <w:t>Member of the Spanish National Volleyball Team U20&amp;21&amp;22&amp;23</w:t>
            </w:r>
          </w:p>
          <w:p w14:paraId="701D223F" w14:textId="599A1EE6" w:rsidR="00C548D7" w:rsidRDefault="00C548D7" w:rsidP="00C548D7">
            <w:pPr>
              <w:pStyle w:val="ListBullet"/>
            </w:pPr>
            <w:r>
              <w:t>Most Outstanding Player of the Year, Fire Award,</w:t>
            </w:r>
            <w:r>
              <w:t xml:space="preserve"> Leadership Award</w:t>
            </w:r>
            <w:r>
              <w:t xml:space="preserve"> and Defensive Player of the Year by Reinhardt University 2023</w:t>
            </w:r>
            <w:r>
              <w:t xml:space="preserve"> &amp; 24</w:t>
            </w:r>
          </w:p>
          <w:p w14:paraId="28B7AB3F" w14:textId="346B232D" w:rsidR="00C548D7" w:rsidRDefault="00C548D7" w:rsidP="00C548D7">
            <w:pPr>
              <w:pStyle w:val="ListBullet"/>
            </w:pPr>
            <w:r>
              <w:t>Defender of the Year and 1</w:t>
            </w:r>
            <w:r w:rsidRPr="009F54AD">
              <w:rPr>
                <w:vertAlign w:val="superscript"/>
              </w:rPr>
              <w:t>st</w:t>
            </w:r>
            <w:r>
              <w:t xml:space="preserve"> Team All ACC Conference 2023</w:t>
            </w:r>
            <w:r>
              <w:t xml:space="preserve"> &amp; 24</w:t>
            </w:r>
          </w:p>
          <w:p w14:paraId="133ED8A8" w14:textId="77777777" w:rsidR="00C548D7" w:rsidRDefault="00C548D7" w:rsidP="00C548D7">
            <w:pPr>
              <w:pStyle w:val="ListBullet"/>
            </w:pPr>
            <w:r>
              <w:t>Most Valuable Player of the AAC Conference Tournament 2024</w:t>
            </w:r>
          </w:p>
          <w:p w14:paraId="02BE22E6" w14:textId="40E2C654" w:rsidR="00C548D7" w:rsidRPr="001F1BBC" w:rsidRDefault="00C548D7" w:rsidP="00C548D7">
            <w:pPr>
              <w:pStyle w:val="ListBullet"/>
            </w:pPr>
            <w:r>
              <w:t>AVCA All American 2024</w:t>
            </w:r>
          </w:p>
        </w:tc>
        <w:tc>
          <w:tcPr>
            <w:tcW w:w="450" w:type="dxa"/>
          </w:tcPr>
          <w:p w14:paraId="534D8A46" w14:textId="77777777" w:rsidR="00723422" w:rsidRPr="001F1BBC" w:rsidRDefault="00723422" w:rsidP="00CD2D89"/>
        </w:tc>
      </w:tr>
      <w:tr w:rsidR="00723422" w:rsidRPr="00621F5E" w14:paraId="404513F5" w14:textId="77777777" w:rsidTr="00C548D7">
        <w:trPr>
          <w:trHeight w:val="51"/>
        </w:trPr>
        <w:tc>
          <w:tcPr>
            <w:tcW w:w="216" w:type="dxa"/>
          </w:tcPr>
          <w:p w14:paraId="0921F382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2"/>
            <w:tcBorders>
              <w:bottom w:val="single" w:sz="8" w:space="0" w:color="262626" w:themeColor="text1" w:themeTint="D9"/>
            </w:tcBorders>
          </w:tcPr>
          <w:p w14:paraId="76877B3E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270" w:type="dxa"/>
          </w:tcPr>
          <w:p w14:paraId="4690027E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680" w:type="dxa"/>
            <w:vMerge/>
          </w:tcPr>
          <w:p w14:paraId="1DBC771D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6232571E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621F5E" w14:paraId="4F30FBE6" w14:textId="77777777" w:rsidTr="00C548D7">
        <w:trPr>
          <w:trHeight w:val="144"/>
        </w:trPr>
        <w:tc>
          <w:tcPr>
            <w:tcW w:w="216" w:type="dxa"/>
          </w:tcPr>
          <w:p w14:paraId="351B73B9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2"/>
            <w:tcBorders>
              <w:top w:val="single" w:sz="8" w:space="0" w:color="262626" w:themeColor="text1" w:themeTint="D9"/>
            </w:tcBorders>
          </w:tcPr>
          <w:p w14:paraId="79335240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270" w:type="dxa"/>
          </w:tcPr>
          <w:p w14:paraId="40E75D7B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680" w:type="dxa"/>
            <w:vMerge/>
          </w:tcPr>
          <w:p w14:paraId="06FA17D2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4370887D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4B4147" w14:paraId="0010E10F" w14:textId="77777777" w:rsidTr="00C548D7">
        <w:trPr>
          <w:trHeight w:val="3494"/>
        </w:trPr>
        <w:tc>
          <w:tcPr>
            <w:tcW w:w="216" w:type="dxa"/>
          </w:tcPr>
          <w:p w14:paraId="253C9440" w14:textId="77777777" w:rsidR="00723422" w:rsidRPr="001F1BBC" w:rsidRDefault="00723422" w:rsidP="00CD2D89"/>
        </w:tc>
        <w:tc>
          <w:tcPr>
            <w:tcW w:w="4554" w:type="dxa"/>
            <w:gridSpan w:val="2"/>
          </w:tcPr>
          <w:p w14:paraId="20103218" w14:textId="77777777" w:rsidR="00723422" w:rsidRPr="00621F5E" w:rsidRDefault="00000000" w:rsidP="00723422">
            <w:pPr>
              <w:pStyle w:val="Heading1"/>
            </w:pPr>
            <w:sdt>
              <w:sdtPr>
                <w:id w:val="434569950"/>
                <w:placeholder>
                  <w:docPart w:val="30ED15CB353A43888C3306F2FF027DAB"/>
                </w:placeholder>
                <w:temporary/>
                <w15:appearance w15:val="hidden"/>
              </w:sdtPr>
              <w:sdtContent>
                <w:r w:rsidR="00723422" w:rsidRPr="00621F5E">
                  <w:t>Education</w:t>
                </w:r>
              </w:sdtContent>
            </w:sdt>
          </w:p>
          <w:p w14:paraId="285E8A34" w14:textId="0FE231D4" w:rsidR="00723422" w:rsidRDefault="00C548D7" w:rsidP="00723422">
            <w:pPr>
              <w:pStyle w:val="Heading2"/>
              <w:rPr>
                <w:i/>
                <w:iCs/>
              </w:rPr>
            </w:pPr>
            <w:r>
              <w:t>Cybersecurity Major</w:t>
            </w:r>
            <w:r w:rsidR="00723422" w:rsidRPr="00D92829">
              <w:t xml:space="preserve"> </w:t>
            </w:r>
          </w:p>
          <w:p w14:paraId="4DE8AB4E" w14:textId="3A3C664F" w:rsidR="00723422" w:rsidRPr="000C429F" w:rsidRDefault="00C548D7" w:rsidP="00723422">
            <w:pPr>
              <w:pStyle w:val="Heading3"/>
            </w:pPr>
            <w:r>
              <w:t>Reinhardt University</w:t>
            </w:r>
          </w:p>
          <w:p w14:paraId="7200B4F0" w14:textId="081BB3BE" w:rsidR="00723422" w:rsidRDefault="00C548D7" w:rsidP="00723422">
            <w:pPr>
              <w:pStyle w:val="Heading3"/>
            </w:pPr>
            <w:r>
              <w:t>2022 - Now</w:t>
            </w:r>
          </w:p>
          <w:p w14:paraId="202A40B8" w14:textId="242323C4" w:rsidR="00723422" w:rsidRPr="00A87732" w:rsidRDefault="00C548D7" w:rsidP="00723422">
            <w:pPr>
              <w:pStyle w:val="Heading2"/>
            </w:pPr>
            <w:r>
              <w:t>Technical Baccalaureate</w:t>
            </w:r>
          </w:p>
          <w:p w14:paraId="10018B1E" w14:textId="058D25C4" w:rsidR="00723422" w:rsidRPr="000C429F" w:rsidRDefault="00C548D7" w:rsidP="00723422">
            <w:pPr>
              <w:pStyle w:val="Heading3"/>
            </w:pPr>
            <w:r>
              <w:t xml:space="preserve">Sant Josep </w:t>
            </w:r>
            <w:proofErr w:type="spellStart"/>
            <w:r>
              <w:t>Obrer</w:t>
            </w:r>
            <w:proofErr w:type="spellEnd"/>
            <w:r>
              <w:t xml:space="preserve"> I (Spain)</w:t>
            </w:r>
          </w:p>
          <w:p w14:paraId="1A13CD43" w14:textId="0BE66342" w:rsidR="00723422" w:rsidRPr="00AA127A" w:rsidRDefault="00C548D7" w:rsidP="00C80B26">
            <w:pPr>
              <w:pStyle w:val="Heading3"/>
            </w:pPr>
            <w:r>
              <w:t>2019 - 2021</w:t>
            </w:r>
          </w:p>
        </w:tc>
        <w:tc>
          <w:tcPr>
            <w:tcW w:w="270" w:type="dxa"/>
          </w:tcPr>
          <w:p w14:paraId="04B640EF" w14:textId="77777777" w:rsidR="00723422" w:rsidRPr="001F1BBC" w:rsidRDefault="00723422" w:rsidP="005909E1"/>
        </w:tc>
        <w:tc>
          <w:tcPr>
            <w:tcW w:w="4680" w:type="dxa"/>
            <w:vMerge/>
          </w:tcPr>
          <w:p w14:paraId="5EE5D023" w14:textId="77777777" w:rsidR="00723422" w:rsidRPr="001F1BBC" w:rsidRDefault="00723422" w:rsidP="005909E1"/>
        </w:tc>
        <w:tc>
          <w:tcPr>
            <w:tcW w:w="450" w:type="dxa"/>
          </w:tcPr>
          <w:p w14:paraId="316EBB36" w14:textId="77777777" w:rsidR="00723422" w:rsidRPr="001F1BBC" w:rsidRDefault="00723422" w:rsidP="005909E1"/>
        </w:tc>
      </w:tr>
      <w:tr w:rsidR="00723422" w:rsidRPr="00621F5E" w14:paraId="6D8809CF" w14:textId="77777777" w:rsidTr="00C548D7">
        <w:trPr>
          <w:trHeight w:val="51"/>
        </w:trPr>
        <w:tc>
          <w:tcPr>
            <w:tcW w:w="216" w:type="dxa"/>
          </w:tcPr>
          <w:p w14:paraId="2296B925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2"/>
            <w:tcBorders>
              <w:bottom w:val="single" w:sz="8" w:space="0" w:color="262626" w:themeColor="text1" w:themeTint="D9"/>
            </w:tcBorders>
          </w:tcPr>
          <w:p w14:paraId="0B4978DE" w14:textId="7D8E2D84" w:rsidR="00723422" w:rsidRPr="00621F5E" w:rsidRDefault="00723422" w:rsidP="00723422">
            <w:pPr>
              <w:rPr>
                <w:sz w:val="14"/>
                <w:szCs w:val="12"/>
              </w:rPr>
            </w:pPr>
          </w:p>
        </w:tc>
        <w:tc>
          <w:tcPr>
            <w:tcW w:w="270" w:type="dxa"/>
          </w:tcPr>
          <w:p w14:paraId="1CAE9526" w14:textId="77777777" w:rsidR="00790A28" w:rsidRPr="00621F5E" w:rsidRDefault="00790A28" w:rsidP="005909E1">
            <w:pPr>
              <w:rPr>
                <w:sz w:val="14"/>
                <w:szCs w:val="12"/>
              </w:rPr>
            </w:pPr>
          </w:p>
        </w:tc>
        <w:tc>
          <w:tcPr>
            <w:tcW w:w="4680" w:type="dxa"/>
            <w:vMerge/>
          </w:tcPr>
          <w:p w14:paraId="709C84A1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3F990CAC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621F5E" w14:paraId="2E15E6E5" w14:textId="77777777" w:rsidTr="00C548D7">
        <w:trPr>
          <w:trHeight w:val="70"/>
        </w:trPr>
        <w:tc>
          <w:tcPr>
            <w:tcW w:w="216" w:type="dxa"/>
          </w:tcPr>
          <w:p w14:paraId="16ED368C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2"/>
            <w:tcBorders>
              <w:top w:val="single" w:sz="8" w:space="0" w:color="262626" w:themeColor="text1" w:themeTint="D9"/>
            </w:tcBorders>
          </w:tcPr>
          <w:p w14:paraId="25526583" w14:textId="77777777" w:rsidR="00723422" w:rsidRPr="00621F5E" w:rsidRDefault="00723422" w:rsidP="00723422">
            <w:pPr>
              <w:rPr>
                <w:sz w:val="14"/>
                <w:szCs w:val="12"/>
              </w:rPr>
            </w:pPr>
          </w:p>
        </w:tc>
        <w:tc>
          <w:tcPr>
            <w:tcW w:w="270" w:type="dxa"/>
          </w:tcPr>
          <w:p w14:paraId="650D2575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680" w:type="dxa"/>
            <w:vMerge/>
          </w:tcPr>
          <w:p w14:paraId="4462F5A9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23772D69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4B4147" w14:paraId="02140509" w14:textId="77777777" w:rsidTr="00C548D7">
        <w:trPr>
          <w:trHeight w:val="3447"/>
        </w:trPr>
        <w:tc>
          <w:tcPr>
            <w:tcW w:w="216" w:type="dxa"/>
          </w:tcPr>
          <w:p w14:paraId="19479930" w14:textId="77777777" w:rsidR="00723422" w:rsidRPr="001F1BBC" w:rsidRDefault="00723422" w:rsidP="00CD2D89"/>
        </w:tc>
        <w:tc>
          <w:tcPr>
            <w:tcW w:w="4554" w:type="dxa"/>
            <w:gridSpan w:val="2"/>
          </w:tcPr>
          <w:p w14:paraId="6ACC908A" w14:textId="77777777" w:rsidR="00723422" w:rsidRPr="00723422" w:rsidRDefault="00000000" w:rsidP="00723422">
            <w:pPr>
              <w:pStyle w:val="Heading1"/>
            </w:pPr>
            <w:sdt>
              <w:sdtPr>
                <w:id w:val="-2037806220"/>
                <w:placeholder>
                  <w:docPart w:val="3DC98E43323841CDBB51058C09BF9C86"/>
                </w:placeholder>
                <w:temporary/>
                <w:showingPlcHdr/>
                <w15:appearance w15:val="hidden"/>
              </w:sdtPr>
              <w:sdtContent>
                <w:r w:rsidR="00723422" w:rsidRPr="00D520CA">
                  <w:t>Skills</w:t>
                </w:r>
              </w:sdtContent>
            </w:sdt>
          </w:p>
          <w:p w14:paraId="44D1F0A0" w14:textId="6CC2D4D5" w:rsidR="00723422" w:rsidRDefault="00C548D7" w:rsidP="00723422">
            <w:pPr>
              <w:pStyle w:val="ListBullet"/>
            </w:pPr>
            <w:r>
              <w:t>Python</w:t>
            </w:r>
          </w:p>
          <w:p w14:paraId="4508F295" w14:textId="61598815" w:rsidR="00723422" w:rsidRDefault="00C548D7" w:rsidP="00723422">
            <w:pPr>
              <w:pStyle w:val="ListBullet"/>
            </w:pPr>
            <w:r>
              <w:t>HTML/CSS/</w:t>
            </w:r>
            <w:r w:rsidR="00EC0C78">
              <w:t>JavaScript</w:t>
            </w:r>
          </w:p>
          <w:p w14:paraId="034F0A69" w14:textId="2247B38E" w:rsidR="00723422" w:rsidRDefault="00EC0C78" w:rsidP="00723422">
            <w:pPr>
              <w:pStyle w:val="ListBullet"/>
            </w:pPr>
            <w:r>
              <w:t>Unix/Windows</w:t>
            </w:r>
          </w:p>
          <w:p w14:paraId="0A4F0E2D" w14:textId="23B423C1" w:rsidR="00723422" w:rsidRDefault="00EC0C78" w:rsidP="00723422">
            <w:pPr>
              <w:pStyle w:val="ListBullet"/>
            </w:pPr>
            <w:r>
              <w:t>Visual Studio Code</w:t>
            </w:r>
          </w:p>
          <w:p w14:paraId="4DFCAB0B" w14:textId="77777777" w:rsidR="00723422" w:rsidRDefault="00EC0C78" w:rsidP="00C80B26">
            <w:pPr>
              <w:pStyle w:val="ListBullet"/>
            </w:pPr>
            <w:r>
              <w:t>Problem Solving</w:t>
            </w:r>
          </w:p>
          <w:p w14:paraId="28D56B7E" w14:textId="77777777" w:rsidR="00EC0C78" w:rsidRDefault="00EC0C78" w:rsidP="00EC0C78">
            <w:pPr>
              <w:pStyle w:val="ListBullet"/>
            </w:pPr>
            <w:r>
              <w:t>Leadership</w:t>
            </w:r>
          </w:p>
          <w:p w14:paraId="315B44A6" w14:textId="77777777" w:rsidR="00EC0C78" w:rsidRDefault="00EC0C78" w:rsidP="00EC0C78">
            <w:pPr>
              <w:pStyle w:val="ListBullet"/>
            </w:pPr>
            <w:r>
              <w:t>Decision Making</w:t>
            </w:r>
          </w:p>
          <w:p w14:paraId="15DF9863" w14:textId="2B41F0AB" w:rsidR="00EC0C78" w:rsidRDefault="00EC0C78" w:rsidP="00EC0C78">
            <w:pPr>
              <w:pStyle w:val="ListBullet"/>
            </w:pPr>
            <w:r>
              <w:t>Time Management</w:t>
            </w:r>
          </w:p>
        </w:tc>
        <w:tc>
          <w:tcPr>
            <w:tcW w:w="270" w:type="dxa"/>
          </w:tcPr>
          <w:p w14:paraId="3DE5D5BD" w14:textId="77777777" w:rsidR="00723422" w:rsidRPr="001F1BBC" w:rsidRDefault="00723422" w:rsidP="005909E1"/>
        </w:tc>
        <w:tc>
          <w:tcPr>
            <w:tcW w:w="4680" w:type="dxa"/>
            <w:vMerge/>
          </w:tcPr>
          <w:p w14:paraId="35457EB4" w14:textId="77777777" w:rsidR="00723422" w:rsidRPr="001F1BBC" w:rsidRDefault="00723422" w:rsidP="005909E1"/>
        </w:tc>
        <w:tc>
          <w:tcPr>
            <w:tcW w:w="450" w:type="dxa"/>
          </w:tcPr>
          <w:p w14:paraId="461A82AD" w14:textId="77777777" w:rsidR="00723422" w:rsidRPr="001F1BBC" w:rsidRDefault="00723422" w:rsidP="005909E1"/>
        </w:tc>
      </w:tr>
    </w:tbl>
    <w:p w14:paraId="12DEAD30" w14:textId="77777777" w:rsidR="000A6341" w:rsidRPr="00621F5E" w:rsidRDefault="000A6341" w:rsidP="00723422">
      <w:pPr>
        <w:rPr>
          <w:sz w:val="10"/>
          <w:szCs w:val="8"/>
        </w:rPr>
      </w:pPr>
    </w:p>
    <w:sectPr w:rsidR="000A6341" w:rsidRPr="00621F5E" w:rsidSect="00621F5E">
      <w:pgSz w:w="12240" w:h="15840"/>
      <w:pgMar w:top="547" w:right="720" w:bottom="432" w:left="136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3A376" w14:textId="77777777" w:rsidR="002056C4" w:rsidRDefault="002056C4" w:rsidP="00B21D64">
      <w:r>
        <w:separator/>
      </w:r>
    </w:p>
  </w:endnote>
  <w:endnote w:type="continuationSeparator" w:id="0">
    <w:p w14:paraId="2624D7F0" w14:textId="77777777" w:rsidR="002056C4" w:rsidRDefault="002056C4" w:rsidP="00B21D64">
      <w:r>
        <w:continuationSeparator/>
      </w:r>
    </w:p>
  </w:endnote>
  <w:endnote w:type="continuationNotice" w:id="1">
    <w:p w14:paraId="4413D84B" w14:textId="77777777" w:rsidR="002056C4" w:rsidRDefault="002056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F5CB0" w14:textId="77777777" w:rsidR="002056C4" w:rsidRDefault="002056C4" w:rsidP="00B21D64">
      <w:r>
        <w:separator/>
      </w:r>
    </w:p>
  </w:footnote>
  <w:footnote w:type="continuationSeparator" w:id="0">
    <w:p w14:paraId="647BAFEB" w14:textId="77777777" w:rsidR="002056C4" w:rsidRDefault="002056C4" w:rsidP="00B21D64">
      <w:r>
        <w:continuationSeparator/>
      </w:r>
    </w:p>
  </w:footnote>
  <w:footnote w:type="continuationNotice" w:id="1">
    <w:p w14:paraId="68F82865" w14:textId="77777777" w:rsidR="002056C4" w:rsidRDefault="002056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73293"/>
    <w:multiLevelType w:val="hybridMultilevel"/>
    <w:tmpl w:val="B8C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num w:numId="1" w16cid:durableId="1685477567">
    <w:abstractNumId w:val="0"/>
  </w:num>
  <w:num w:numId="2" w16cid:durableId="1648971292">
    <w:abstractNumId w:val="2"/>
  </w:num>
  <w:num w:numId="3" w16cid:durableId="13792099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28"/>
    <w:rsid w:val="00000F89"/>
    <w:rsid w:val="00006C07"/>
    <w:rsid w:val="00010991"/>
    <w:rsid w:val="00015187"/>
    <w:rsid w:val="000161E1"/>
    <w:rsid w:val="00016EA9"/>
    <w:rsid w:val="00021303"/>
    <w:rsid w:val="00023505"/>
    <w:rsid w:val="000503D7"/>
    <w:rsid w:val="00063D57"/>
    <w:rsid w:val="000659E5"/>
    <w:rsid w:val="00066075"/>
    <w:rsid w:val="000712FF"/>
    <w:rsid w:val="00091667"/>
    <w:rsid w:val="00095B64"/>
    <w:rsid w:val="00097055"/>
    <w:rsid w:val="000A420C"/>
    <w:rsid w:val="000A6341"/>
    <w:rsid w:val="000A69A6"/>
    <w:rsid w:val="000C0639"/>
    <w:rsid w:val="000C0FFB"/>
    <w:rsid w:val="000C429F"/>
    <w:rsid w:val="000E44EE"/>
    <w:rsid w:val="00107E81"/>
    <w:rsid w:val="00131439"/>
    <w:rsid w:val="001337D9"/>
    <w:rsid w:val="00137D54"/>
    <w:rsid w:val="00144072"/>
    <w:rsid w:val="00171E4F"/>
    <w:rsid w:val="00176B9E"/>
    <w:rsid w:val="0019344D"/>
    <w:rsid w:val="001A1B1D"/>
    <w:rsid w:val="001A7143"/>
    <w:rsid w:val="001B1A82"/>
    <w:rsid w:val="001C1971"/>
    <w:rsid w:val="001D6AEB"/>
    <w:rsid w:val="001F1BBC"/>
    <w:rsid w:val="001F2DFC"/>
    <w:rsid w:val="001F32DA"/>
    <w:rsid w:val="0020070C"/>
    <w:rsid w:val="002056C4"/>
    <w:rsid w:val="00210445"/>
    <w:rsid w:val="0021475C"/>
    <w:rsid w:val="0022521B"/>
    <w:rsid w:val="002348DD"/>
    <w:rsid w:val="0023626F"/>
    <w:rsid w:val="002459FD"/>
    <w:rsid w:val="00250994"/>
    <w:rsid w:val="00267FFB"/>
    <w:rsid w:val="00273A37"/>
    <w:rsid w:val="00292776"/>
    <w:rsid w:val="0029603E"/>
    <w:rsid w:val="00296BA0"/>
    <w:rsid w:val="002A3AC6"/>
    <w:rsid w:val="002B59EC"/>
    <w:rsid w:val="002B5F6C"/>
    <w:rsid w:val="002B7655"/>
    <w:rsid w:val="002E470C"/>
    <w:rsid w:val="002F35FA"/>
    <w:rsid w:val="00310864"/>
    <w:rsid w:val="00336C93"/>
    <w:rsid w:val="00341293"/>
    <w:rsid w:val="00386879"/>
    <w:rsid w:val="003C0BB5"/>
    <w:rsid w:val="003E3C0C"/>
    <w:rsid w:val="004067B9"/>
    <w:rsid w:val="004103C0"/>
    <w:rsid w:val="00440CAA"/>
    <w:rsid w:val="00444AC6"/>
    <w:rsid w:val="00452292"/>
    <w:rsid w:val="004744CF"/>
    <w:rsid w:val="00485797"/>
    <w:rsid w:val="004865C2"/>
    <w:rsid w:val="004B4147"/>
    <w:rsid w:val="00542690"/>
    <w:rsid w:val="00552F9B"/>
    <w:rsid w:val="00560D02"/>
    <w:rsid w:val="005636A7"/>
    <w:rsid w:val="0057778B"/>
    <w:rsid w:val="00581821"/>
    <w:rsid w:val="00582076"/>
    <w:rsid w:val="005909E1"/>
    <w:rsid w:val="0059597E"/>
    <w:rsid w:val="005A20B8"/>
    <w:rsid w:val="005B7DB3"/>
    <w:rsid w:val="005C75A2"/>
    <w:rsid w:val="005F18AE"/>
    <w:rsid w:val="0061400D"/>
    <w:rsid w:val="00621B5C"/>
    <w:rsid w:val="00621F5E"/>
    <w:rsid w:val="00623B97"/>
    <w:rsid w:val="0063064C"/>
    <w:rsid w:val="00695276"/>
    <w:rsid w:val="006A00B3"/>
    <w:rsid w:val="006A530B"/>
    <w:rsid w:val="006B74AA"/>
    <w:rsid w:val="006C1D49"/>
    <w:rsid w:val="006C281B"/>
    <w:rsid w:val="006C2C54"/>
    <w:rsid w:val="006C2DFF"/>
    <w:rsid w:val="006C49CF"/>
    <w:rsid w:val="00714006"/>
    <w:rsid w:val="00723422"/>
    <w:rsid w:val="00724627"/>
    <w:rsid w:val="00733ECE"/>
    <w:rsid w:val="007407E2"/>
    <w:rsid w:val="0074617F"/>
    <w:rsid w:val="0075211B"/>
    <w:rsid w:val="007571B5"/>
    <w:rsid w:val="007772B1"/>
    <w:rsid w:val="00790A28"/>
    <w:rsid w:val="007D0C2C"/>
    <w:rsid w:val="007D34FE"/>
    <w:rsid w:val="007E5996"/>
    <w:rsid w:val="007E66F3"/>
    <w:rsid w:val="008424CE"/>
    <w:rsid w:val="008455C2"/>
    <w:rsid w:val="00866148"/>
    <w:rsid w:val="00873832"/>
    <w:rsid w:val="00884123"/>
    <w:rsid w:val="00890F1A"/>
    <w:rsid w:val="008B066B"/>
    <w:rsid w:val="008B1C66"/>
    <w:rsid w:val="008E2197"/>
    <w:rsid w:val="00967B14"/>
    <w:rsid w:val="009819C9"/>
    <w:rsid w:val="00987744"/>
    <w:rsid w:val="00997E86"/>
    <w:rsid w:val="009B7D45"/>
    <w:rsid w:val="009D73C9"/>
    <w:rsid w:val="009D7E58"/>
    <w:rsid w:val="009E750F"/>
    <w:rsid w:val="00A015CF"/>
    <w:rsid w:val="00A02C25"/>
    <w:rsid w:val="00A21AF8"/>
    <w:rsid w:val="00A24DE9"/>
    <w:rsid w:val="00A2681C"/>
    <w:rsid w:val="00A543B0"/>
    <w:rsid w:val="00A6425D"/>
    <w:rsid w:val="00A6458D"/>
    <w:rsid w:val="00A87732"/>
    <w:rsid w:val="00A96376"/>
    <w:rsid w:val="00A9641A"/>
    <w:rsid w:val="00AA127A"/>
    <w:rsid w:val="00AB119A"/>
    <w:rsid w:val="00AE6AFE"/>
    <w:rsid w:val="00AF3310"/>
    <w:rsid w:val="00B03ED5"/>
    <w:rsid w:val="00B21D64"/>
    <w:rsid w:val="00B30926"/>
    <w:rsid w:val="00B41DB8"/>
    <w:rsid w:val="00B72646"/>
    <w:rsid w:val="00B73E22"/>
    <w:rsid w:val="00B758A0"/>
    <w:rsid w:val="00BA30D4"/>
    <w:rsid w:val="00BB3E9C"/>
    <w:rsid w:val="00BB7CE4"/>
    <w:rsid w:val="00BC33C3"/>
    <w:rsid w:val="00BE1860"/>
    <w:rsid w:val="00BF0DAF"/>
    <w:rsid w:val="00BF55C2"/>
    <w:rsid w:val="00C05345"/>
    <w:rsid w:val="00C344AA"/>
    <w:rsid w:val="00C37B1A"/>
    <w:rsid w:val="00C51787"/>
    <w:rsid w:val="00C530C5"/>
    <w:rsid w:val="00C548D7"/>
    <w:rsid w:val="00C7634E"/>
    <w:rsid w:val="00C777FF"/>
    <w:rsid w:val="00C80B26"/>
    <w:rsid w:val="00C817F0"/>
    <w:rsid w:val="00CD2D89"/>
    <w:rsid w:val="00CD2FD2"/>
    <w:rsid w:val="00CD51E4"/>
    <w:rsid w:val="00CF0ABF"/>
    <w:rsid w:val="00CF39EE"/>
    <w:rsid w:val="00CF4C7C"/>
    <w:rsid w:val="00D12DFD"/>
    <w:rsid w:val="00D228A0"/>
    <w:rsid w:val="00D3221E"/>
    <w:rsid w:val="00D3471E"/>
    <w:rsid w:val="00D520CA"/>
    <w:rsid w:val="00D62B7E"/>
    <w:rsid w:val="00D92829"/>
    <w:rsid w:val="00E205FD"/>
    <w:rsid w:val="00E34937"/>
    <w:rsid w:val="00E4711B"/>
    <w:rsid w:val="00E62055"/>
    <w:rsid w:val="00E8496A"/>
    <w:rsid w:val="00E94A10"/>
    <w:rsid w:val="00E97735"/>
    <w:rsid w:val="00EA09ED"/>
    <w:rsid w:val="00EA6CF9"/>
    <w:rsid w:val="00EC0C78"/>
    <w:rsid w:val="00F0597C"/>
    <w:rsid w:val="00F33F0D"/>
    <w:rsid w:val="00F35791"/>
    <w:rsid w:val="00F413D7"/>
    <w:rsid w:val="00F526D0"/>
    <w:rsid w:val="00F52F3F"/>
    <w:rsid w:val="00F756FE"/>
    <w:rsid w:val="00F846EA"/>
    <w:rsid w:val="00FB1F9D"/>
    <w:rsid w:val="00FB2AD3"/>
    <w:rsid w:val="00FB6287"/>
    <w:rsid w:val="00FE1B03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F72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26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F5E"/>
    <w:pPr>
      <w:keepNext/>
      <w:keepLines/>
      <w:spacing w:before="320" w:after="320"/>
      <w:outlineLvl w:val="0"/>
    </w:pPr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23422"/>
    <w:pPr>
      <w:keepNext/>
      <w:keepLines/>
      <w:spacing w:before="360"/>
      <w:outlineLvl w:val="1"/>
    </w:pPr>
    <w:rPr>
      <w:rFonts w:eastAsiaTheme="majorEastAsia" w:cs="Times New Roman (Headings CS)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723422"/>
    <w:pPr>
      <w:keepNext/>
      <w:keepLines/>
      <w:spacing w:before="120"/>
      <w:outlineLvl w:val="2"/>
    </w:pPr>
    <w:rPr>
      <w:rFonts w:eastAsiaTheme="majorEastAsia" w:cs="Times New Roman (Headings CS)"/>
      <w:color w:val="0D0D0D" w:themeColor="text1" w:themeTint="F2"/>
      <w:szCs w:val="24"/>
    </w:rPr>
  </w:style>
  <w:style w:type="paragraph" w:styleId="Heading4">
    <w:name w:val="heading 4"/>
    <w:aliases w:val="Colleges"/>
    <w:basedOn w:val="Normal"/>
    <w:next w:val="Normal"/>
    <w:link w:val="Heading4Char"/>
    <w:uiPriority w:val="9"/>
    <w:semiHidden/>
    <w:qFormat/>
    <w:rsid w:val="00F756FE"/>
    <w:pPr>
      <w:keepNext/>
      <w:keepLines/>
      <w:spacing w:before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C429F"/>
    <w:pPr>
      <w:keepNext/>
      <w:keepLines/>
      <w:spacing w:before="8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B26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B26"/>
    <w:rPr>
      <w:sz w:val="20"/>
    </w:rPr>
  </w:style>
  <w:style w:type="paragraph" w:styleId="ListParagraph">
    <w:name w:val="List Paragraph"/>
    <w:basedOn w:val="Normal"/>
    <w:uiPriority w:val="34"/>
    <w:semiHidden/>
    <w:rsid w:val="00B21D64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A3AC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2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2A3AC6"/>
    <w:pPr>
      <w:numPr>
        <w:ilvl w:val="1"/>
      </w:numPr>
    </w:pPr>
    <w:rPr>
      <w:rFonts w:eastAsiaTheme="minorEastAsia"/>
      <w:b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A3AC6"/>
    <w:rPr>
      <w:rFonts w:eastAsiaTheme="minorEastAsia"/>
      <w:b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21F5E"/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customStyle="1" w:styleId="Contact">
    <w:name w:val="Contact"/>
    <w:basedOn w:val="Normal"/>
    <w:next w:val="Normal"/>
    <w:link w:val="ContactChar"/>
    <w:uiPriority w:val="14"/>
    <w:qFormat/>
    <w:rsid w:val="001A1B1D"/>
    <w:pPr>
      <w:jc w:val="center"/>
    </w:pPr>
    <w:rPr>
      <w:rFonts w:cs="Times New Roman (Body CS)"/>
      <w:b/>
    </w:rPr>
  </w:style>
  <w:style w:type="character" w:customStyle="1" w:styleId="ContactChar">
    <w:name w:val="Contact Char"/>
    <w:basedOn w:val="DefaultParagraphFont"/>
    <w:link w:val="Contact"/>
    <w:uiPriority w:val="14"/>
    <w:rsid w:val="001A1B1D"/>
    <w:rPr>
      <w:rFonts w:ascii="Arial" w:hAnsi="Arial" w:cs="Times New Roman (Body CS)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0B26"/>
    <w:rPr>
      <w:rFonts w:eastAsiaTheme="majorEastAsia" w:cs="Times New Roman (Headings CS)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B26"/>
    <w:rPr>
      <w:rFonts w:eastAsiaTheme="majorEastAsia" w:cs="Times New Roman (Headings CS)"/>
      <w:color w:val="0D0D0D" w:themeColor="text1" w:themeTint="F2"/>
      <w:sz w:val="20"/>
      <w:szCs w:val="24"/>
    </w:rPr>
  </w:style>
  <w:style w:type="character" w:customStyle="1" w:styleId="Heading4Char">
    <w:name w:val="Heading 4 Char"/>
    <w:aliases w:val="Colleges Char"/>
    <w:basedOn w:val="DefaultParagraphFont"/>
    <w:link w:val="Heading4"/>
    <w:uiPriority w:val="9"/>
    <w:semiHidden/>
    <w:rsid w:val="00C80B26"/>
    <w:rPr>
      <w:rFonts w:eastAsiaTheme="majorEastAsi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26"/>
    <w:rPr>
      <w:rFonts w:eastAsiaTheme="majorEastAsia" w:cstheme="majorBidi"/>
      <w:color w:val="000000" w:themeColor="text1"/>
      <w:sz w:val="20"/>
    </w:rPr>
  </w:style>
  <w:style w:type="paragraph" w:styleId="ListBullet">
    <w:name w:val="List Bullet"/>
    <w:basedOn w:val="Normal"/>
    <w:uiPriority w:val="14"/>
    <w:qFormat/>
    <w:rsid w:val="00F756FE"/>
    <w:pPr>
      <w:numPr>
        <w:numId w:val="2"/>
      </w:numPr>
      <w:spacing w:before="200"/>
      <w:ind w:left="288" w:hanging="288"/>
    </w:pPr>
  </w:style>
  <w:style w:type="numbering" w:customStyle="1" w:styleId="BullettedList">
    <w:name w:val="BullettedList"/>
    <w:uiPriority w:val="99"/>
    <w:rsid w:val="00A6425D"/>
    <w:pPr>
      <w:numPr>
        <w:numId w:val="1"/>
      </w:numPr>
    </w:pPr>
  </w:style>
  <w:style w:type="character" w:customStyle="1" w:styleId="UnresolvedMention1">
    <w:name w:val="Unresolved Mention1"/>
    <w:basedOn w:val="DefaultParagraphFont"/>
    <w:uiPriority w:val="99"/>
    <w:semiHidden/>
    <w:rsid w:val="0019344D"/>
    <w:rPr>
      <w:color w:val="605E5C"/>
      <w:shd w:val="clear" w:color="auto" w:fill="E1DFDD"/>
    </w:rPr>
  </w:style>
  <w:style w:type="table" w:customStyle="1" w:styleId="MainTable">
    <w:name w:val="Main Table"/>
    <w:basedOn w:val="TableNormal"/>
    <w:uiPriority w:val="99"/>
    <w:rsid w:val="00F756FE"/>
    <w:pPr>
      <w:spacing w:after="0" w:line="240" w:lineRule="auto"/>
    </w:pPr>
    <w:tblPr/>
    <w:tcPr>
      <w:tcMar>
        <w:left w:w="259" w:type="dxa"/>
        <w:right w:w="259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Style2">
    <w:name w:val="Style2"/>
    <w:basedOn w:val="TableNormal"/>
    <w:uiPriority w:val="99"/>
    <w:rsid w:val="000C0639"/>
    <w:pPr>
      <w:spacing w:after="0" w:line="240" w:lineRule="auto"/>
    </w:pPr>
    <w:tblPr>
      <w:tblBorders>
        <w:insideV w:val="single" w:sz="12" w:space="0" w:color="auto"/>
      </w:tblBorders>
    </w:tblPr>
  </w:style>
  <w:style w:type="table" w:customStyle="1" w:styleId="SideTable">
    <w:name w:val="Side Table"/>
    <w:basedOn w:val="TableNormal"/>
    <w:uiPriority w:val="99"/>
    <w:rsid w:val="001A1B1D"/>
    <w:pPr>
      <w:spacing w:after="0" w:line="240" w:lineRule="auto"/>
    </w:pPr>
    <w:rPr>
      <w:rFonts w:cs="Times New Roman (Body CS)"/>
    </w:rPr>
    <w:tblPr/>
    <w:tcPr>
      <w:tcMar>
        <w:left w:w="0" w:type="dxa"/>
        <w:right w:w="0" w:type="dxa"/>
      </w:tcMar>
      <w:vAlign w:val="center"/>
    </w:tcPr>
  </w:style>
  <w:style w:type="character" w:styleId="Emphasis">
    <w:name w:val="Emphasis"/>
    <w:basedOn w:val="DefaultParagraphFont"/>
    <w:uiPriority w:val="20"/>
    <w:rsid w:val="00131439"/>
    <w:rPr>
      <w:i/>
      <w:iCs/>
    </w:rPr>
  </w:style>
  <w:style w:type="character" w:styleId="Hyperlink">
    <w:name w:val="Hyperlink"/>
    <w:basedOn w:val="DefaultParagraphFont"/>
    <w:uiPriority w:val="99"/>
    <w:semiHidden/>
    <w:rsid w:val="00630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alejandrosanchez21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L3X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DEB87B7819B43EEB4A4CF93D577B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BCE59-8957-4055-8B04-9061CBC3AA5E}"/>
      </w:docPartPr>
      <w:docPartBody>
        <w:p w:rsidR="00000000" w:rsidRDefault="00000000">
          <w:pPr>
            <w:pStyle w:val="FDEB87B7819B43EEB4A4CF93D577BE0D"/>
          </w:pPr>
          <w:r w:rsidRPr="00AA127A">
            <w:t>About</w:t>
          </w:r>
        </w:p>
      </w:docPartBody>
    </w:docPart>
    <w:docPart>
      <w:docPartPr>
        <w:name w:val="DB2F52705C6B44A68C3515FDB876E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5719F-EFA5-4C5D-AE2B-99428AE4B538}"/>
      </w:docPartPr>
      <w:docPartBody>
        <w:p w:rsidR="00000000" w:rsidRDefault="00000000">
          <w:pPr>
            <w:pStyle w:val="DB2F52705C6B44A68C3515FDB876E758"/>
          </w:pPr>
          <w:r w:rsidRPr="00AA127A">
            <w:t>Experience</w:t>
          </w:r>
        </w:p>
      </w:docPartBody>
    </w:docPart>
    <w:docPart>
      <w:docPartPr>
        <w:name w:val="30ED15CB353A43888C3306F2FF027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8EF8A-B85C-4356-A74D-72C48E288E47}"/>
      </w:docPartPr>
      <w:docPartBody>
        <w:p w:rsidR="00000000" w:rsidRDefault="00000000">
          <w:pPr>
            <w:pStyle w:val="30ED15CB353A43888C3306F2FF027DAB"/>
          </w:pPr>
          <w:r>
            <w:t>Education</w:t>
          </w:r>
        </w:p>
      </w:docPartBody>
    </w:docPart>
    <w:docPart>
      <w:docPartPr>
        <w:name w:val="3DC98E43323841CDBB51058C09BF9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E8442-B016-496C-9D11-5BDC240E25B2}"/>
      </w:docPartPr>
      <w:docPartBody>
        <w:p w:rsidR="00000000" w:rsidRDefault="00000000">
          <w:pPr>
            <w:pStyle w:val="3DC98E43323841CDBB51058C09BF9C86"/>
          </w:pPr>
          <w:r w:rsidRPr="00D520CA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3B"/>
    <w:rsid w:val="00AF2A3B"/>
    <w:rsid w:val="00B732A0"/>
    <w:rsid w:val="00F3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07AD3BEB3C42E2A7FFABE17F9A5EBA">
    <w:name w:val="1107AD3BEB3C42E2A7FFABE17F9A5EBA"/>
  </w:style>
  <w:style w:type="paragraph" w:customStyle="1" w:styleId="52A823347D854A959408D51B14E24023">
    <w:name w:val="52A823347D854A959408D51B14E24023"/>
  </w:style>
  <w:style w:type="paragraph" w:customStyle="1" w:styleId="7C40E8A13A214D61B07DDABE173A801C">
    <w:name w:val="7C40E8A13A214D61B07DDABE173A801C"/>
  </w:style>
  <w:style w:type="paragraph" w:customStyle="1" w:styleId="9ABCDC63E42A4D0481C7A2C807F4F7FB">
    <w:name w:val="9ABCDC63E42A4D0481C7A2C807F4F7FB"/>
  </w:style>
  <w:style w:type="paragraph" w:customStyle="1" w:styleId="2B6DF3D37D6144639414B0EEEA5FD607">
    <w:name w:val="2B6DF3D37D6144639414B0EEEA5FD607"/>
  </w:style>
  <w:style w:type="paragraph" w:customStyle="1" w:styleId="EBFFFC23990840FDB5FF24DD806AEC6A">
    <w:name w:val="EBFFFC23990840FDB5FF24DD806AEC6A"/>
  </w:style>
  <w:style w:type="paragraph" w:customStyle="1" w:styleId="FDEB87B7819B43EEB4A4CF93D577BE0D">
    <w:name w:val="FDEB87B7819B43EEB4A4CF93D577BE0D"/>
  </w:style>
  <w:style w:type="paragraph" w:customStyle="1" w:styleId="3EE536D2A04647C486E6CE65CA9ECC2F">
    <w:name w:val="3EE536D2A04647C486E6CE65CA9ECC2F"/>
  </w:style>
  <w:style w:type="paragraph" w:customStyle="1" w:styleId="DB2F52705C6B44A68C3515FDB876E758">
    <w:name w:val="DB2F52705C6B44A68C3515FDB876E758"/>
  </w:style>
  <w:style w:type="paragraph" w:customStyle="1" w:styleId="5EA38320856D4F4594E5DA13F58BA51F">
    <w:name w:val="5EA38320856D4F4594E5DA13F58BA51F"/>
  </w:style>
  <w:style w:type="paragraph" w:customStyle="1" w:styleId="292B0F35B68A42B0ACD8E73C4CFA9BE9">
    <w:name w:val="292B0F35B68A42B0ACD8E73C4CFA9BE9"/>
  </w:style>
  <w:style w:type="character" w:styleId="Emphasis">
    <w:name w:val="Emphasis"/>
    <w:basedOn w:val="DefaultParagraphFont"/>
    <w:uiPriority w:val="20"/>
    <w:rPr>
      <w:i/>
      <w:iCs/>
    </w:rPr>
  </w:style>
  <w:style w:type="paragraph" w:customStyle="1" w:styleId="19D2B415388141B9B6272C12E8F3C099">
    <w:name w:val="19D2B415388141B9B6272C12E8F3C099"/>
  </w:style>
  <w:style w:type="paragraph" w:customStyle="1" w:styleId="B1DB184595BC48468034AF29440B1F48">
    <w:name w:val="B1DB184595BC48468034AF29440B1F48"/>
  </w:style>
  <w:style w:type="paragraph" w:customStyle="1" w:styleId="CCD4DED7E2ED485F9B0795B63DE5C0FF">
    <w:name w:val="CCD4DED7E2ED485F9B0795B63DE5C0FF"/>
  </w:style>
  <w:style w:type="paragraph" w:customStyle="1" w:styleId="AD02892410C446ECAB35AEC98517DB89">
    <w:name w:val="AD02892410C446ECAB35AEC98517DB89"/>
  </w:style>
  <w:style w:type="paragraph" w:customStyle="1" w:styleId="2D55DE9283B24CC4B3C9DF6F733A6350">
    <w:name w:val="2D55DE9283B24CC4B3C9DF6F733A6350"/>
  </w:style>
  <w:style w:type="paragraph" w:customStyle="1" w:styleId="66BB784E901A422B9A05610A5C37486C">
    <w:name w:val="66BB784E901A422B9A05610A5C37486C"/>
  </w:style>
  <w:style w:type="paragraph" w:customStyle="1" w:styleId="3473B526546B40FABC253EE2C01CD3D2">
    <w:name w:val="3473B526546B40FABC253EE2C01CD3D2"/>
  </w:style>
  <w:style w:type="paragraph" w:customStyle="1" w:styleId="4868F1AFDA754A85BFAC22C1E0C49CC8">
    <w:name w:val="4868F1AFDA754A85BFAC22C1E0C49CC8"/>
  </w:style>
  <w:style w:type="paragraph" w:customStyle="1" w:styleId="2CDF02C0233343D8946157547987A370">
    <w:name w:val="2CDF02C0233343D8946157547987A370"/>
  </w:style>
  <w:style w:type="paragraph" w:customStyle="1" w:styleId="9462866C11C1412594EF6148469029BB">
    <w:name w:val="9462866C11C1412594EF6148469029BB"/>
  </w:style>
  <w:style w:type="paragraph" w:customStyle="1" w:styleId="64036C4D5BD44D87895BF0BA39FA49CC">
    <w:name w:val="64036C4D5BD44D87895BF0BA39FA49CC"/>
  </w:style>
  <w:style w:type="paragraph" w:customStyle="1" w:styleId="657E7FBC62794C99B031B169F8998433">
    <w:name w:val="657E7FBC62794C99B031B169F8998433"/>
  </w:style>
  <w:style w:type="paragraph" w:customStyle="1" w:styleId="178C0887368D4F15940A93E3CFFC6108">
    <w:name w:val="178C0887368D4F15940A93E3CFFC6108"/>
  </w:style>
  <w:style w:type="paragraph" w:customStyle="1" w:styleId="0B377D51B2084E649CCDA2135CCF79F1">
    <w:name w:val="0B377D51B2084E649CCDA2135CCF79F1"/>
  </w:style>
  <w:style w:type="paragraph" w:customStyle="1" w:styleId="37FAFB85C3664409A6C5108EB1F82CD7">
    <w:name w:val="37FAFB85C3664409A6C5108EB1F82CD7"/>
  </w:style>
  <w:style w:type="paragraph" w:customStyle="1" w:styleId="55FE62A6CB044B5E8F8B51BAED31DC5C">
    <w:name w:val="55FE62A6CB044B5E8F8B51BAED31DC5C"/>
  </w:style>
  <w:style w:type="paragraph" w:customStyle="1" w:styleId="30ED15CB353A43888C3306F2FF027DAB">
    <w:name w:val="30ED15CB353A43888C3306F2FF027DAB"/>
  </w:style>
  <w:style w:type="paragraph" w:customStyle="1" w:styleId="52AABE4878274D4DA87BAD705B3CFCCE">
    <w:name w:val="52AABE4878274D4DA87BAD705B3CFCCE"/>
  </w:style>
  <w:style w:type="paragraph" w:customStyle="1" w:styleId="25DB1A35E1354A728D4498500A6CF98A">
    <w:name w:val="25DB1A35E1354A728D4498500A6CF98A"/>
  </w:style>
  <w:style w:type="paragraph" w:customStyle="1" w:styleId="FCA68B77B35042C794DE97C571A36896">
    <w:name w:val="FCA68B77B35042C794DE97C571A36896"/>
  </w:style>
  <w:style w:type="paragraph" w:customStyle="1" w:styleId="33FD29B0E190451A88474B7AD696793D">
    <w:name w:val="33FD29B0E190451A88474B7AD696793D"/>
  </w:style>
  <w:style w:type="paragraph" w:customStyle="1" w:styleId="EAFE288EEC264E13B7E31579C062FD23">
    <w:name w:val="EAFE288EEC264E13B7E31579C062FD23"/>
  </w:style>
  <w:style w:type="paragraph" w:customStyle="1" w:styleId="901430A5862E48B78D27292CE28461FC">
    <w:name w:val="901430A5862E48B78D27292CE28461FC"/>
  </w:style>
  <w:style w:type="paragraph" w:customStyle="1" w:styleId="CE622B3242444664A4DAF81C7475EFFE">
    <w:name w:val="CE622B3242444664A4DAF81C7475EFFE"/>
  </w:style>
  <w:style w:type="paragraph" w:customStyle="1" w:styleId="6E14BD42BD2A4A03A5CA977C814A3EA5">
    <w:name w:val="6E14BD42BD2A4A03A5CA977C814A3EA5"/>
  </w:style>
  <w:style w:type="paragraph" w:customStyle="1" w:styleId="42A40731F5144C249497D334D91C7C61">
    <w:name w:val="42A40731F5144C249497D334D91C7C61"/>
  </w:style>
  <w:style w:type="paragraph" w:customStyle="1" w:styleId="3DC98E43323841CDBB51058C09BF9C86">
    <w:name w:val="3DC98E43323841CDBB51058C09BF9C86"/>
  </w:style>
  <w:style w:type="paragraph" w:customStyle="1" w:styleId="2AD0C7ACD050490D93C43893E4C25B56">
    <w:name w:val="2AD0C7ACD050490D93C43893E4C25B56"/>
  </w:style>
  <w:style w:type="paragraph" w:customStyle="1" w:styleId="052B28B2A9F240CF8876C3DD75CB30AC">
    <w:name w:val="052B28B2A9F240CF8876C3DD75CB30AC"/>
  </w:style>
  <w:style w:type="paragraph" w:customStyle="1" w:styleId="8A358E7299AD46E2A6FF18EA125374B8">
    <w:name w:val="8A358E7299AD46E2A6FF18EA125374B8"/>
  </w:style>
  <w:style w:type="paragraph" w:customStyle="1" w:styleId="817E654643DD4939B8E4008079C412B9">
    <w:name w:val="817E654643DD4939B8E4008079C412B9"/>
  </w:style>
  <w:style w:type="paragraph" w:customStyle="1" w:styleId="621F774131FF4237B8B59EB869708BC5">
    <w:name w:val="621F774131FF4237B8B59EB869708BC5"/>
  </w:style>
  <w:style w:type="paragraph" w:customStyle="1" w:styleId="EB5BAE0317B74A6FA96AAFCABF797C10">
    <w:name w:val="EB5BAE0317B74A6FA96AAFCABF797C10"/>
    <w:rsid w:val="00AF2A3B"/>
  </w:style>
  <w:style w:type="paragraph" w:customStyle="1" w:styleId="8DA79BB0F8F14150B6CE3CC975EA529B">
    <w:name w:val="8DA79BB0F8F14150B6CE3CC975EA529B"/>
    <w:rsid w:val="00AF2A3B"/>
  </w:style>
  <w:style w:type="paragraph" w:customStyle="1" w:styleId="E466630383F2477AABB66FE3D69DA6B2">
    <w:name w:val="E466630383F2477AABB66FE3D69DA6B2"/>
    <w:rsid w:val="00AF2A3B"/>
  </w:style>
  <w:style w:type="paragraph" w:customStyle="1" w:styleId="E0E11DEB2A7242D49917C7634B0D5AB5">
    <w:name w:val="E0E11DEB2A7242D49917C7634B0D5AB5"/>
    <w:rsid w:val="00AF2A3B"/>
  </w:style>
  <w:style w:type="paragraph" w:customStyle="1" w:styleId="BEE5B0941ABE473788BD68A8E257B786">
    <w:name w:val="BEE5B0941ABE473788BD68A8E257B786"/>
    <w:rsid w:val="00AF2A3B"/>
  </w:style>
  <w:style w:type="paragraph" w:customStyle="1" w:styleId="F0BAA479453F4035890C0E4F3B16B847">
    <w:name w:val="F0BAA479453F4035890C0E4F3B16B847"/>
    <w:rsid w:val="00AF2A3B"/>
  </w:style>
  <w:style w:type="paragraph" w:customStyle="1" w:styleId="12F327D84E45408D957FD674D944DBEF">
    <w:name w:val="12F327D84E45408D957FD674D944DBEF"/>
    <w:rsid w:val="00AF2A3B"/>
  </w:style>
  <w:style w:type="paragraph" w:customStyle="1" w:styleId="FE35B62A45A54A068E3FF3B47A4E754B">
    <w:name w:val="FE35B62A45A54A068E3FF3B47A4E754B"/>
    <w:rsid w:val="00AF2A3B"/>
  </w:style>
  <w:style w:type="paragraph" w:customStyle="1" w:styleId="1AE16CC8888A46FA98E64F3C4BA728A1">
    <w:name w:val="1AE16CC8888A46FA98E64F3C4BA728A1"/>
    <w:rsid w:val="00AF2A3B"/>
  </w:style>
  <w:style w:type="paragraph" w:customStyle="1" w:styleId="CF7A06101D504AB58E7D3A64AD7A4428">
    <w:name w:val="CF7A06101D504AB58E7D3A64AD7A4428"/>
    <w:rsid w:val="00AF2A3B"/>
  </w:style>
  <w:style w:type="paragraph" w:customStyle="1" w:styleId="80696D9F716549B4A355C554685354F7">
    <w:name w:val="80696D9F716549B4A355C554685354F7"/>
    <w:rsid w:val="00AF2A3B"/>
  </w:style>
  <w:style w:type="paragraph" w:customStyle="1" w:styleId="0B621F10E93A4F88AF2E7962A0632242">
    <w:name w:val="0B621F10E93A4F88AF2E7962A0632242"/>
    <w:rsid w:val="00AF2A3B"/>
  </w:style>
  <w:style w:type="paragraph" w:customStyle="1" w:styleId="36BC10D2384F4B2FA8D8F6E2CED69D6A">
    <w:name w:val="36BC10D2384F4B2FA8D8F6E2CED69D6A"/>
    <w:rsid w:val="00AF2A3B"/>
  </w:style>
  <w:style w:type="paragraph" w:customStyle="1" w:styleId="2C94871471F0482B8F01FC2C42645832">
    <w:name w:val="2C94871471F0482B8F01FC2C42645832"/>
    <w:rsid w:val="00AF2A3B"/>
  </w:style>
  <w:style w:type="paragraph" w:customStyle="1" w:styleId="5A9A25293A674001A9F8A15C7F0ACA3D">
    <w:name w:val="5A9A25293A674001A9F8A15C7F0ACA3D"/>
    <w:rsid w:val="00AF2A3B"/>
  </w:style>
  <w:style w:type="paragraph" w:customStyle="1" w:styleId="DCCC34847DFA4962996386418DC3CB18">
    <w:name w:val="DCCC34847DFA4962996386418DC3CB18"/>
    <w:rsid w:val="00AF2A3B"/>
  </w:style>
  <w:style w:type="paragraph" w:customStyle="1" w:styleId="C31A08917AEE40FD9B39FCBF42135909">
    <w:name w:val="C31A08917AEE40FD9B39FCBF42135909"/>
    <w:rsid w:val="00AF2A3B"/>
  </w:style>
  <w:style w:type="paragraph" w:customStyle="1" w:styleId="8205DB95B2F445AEBA8874D5466223D8">
    <w:name w:val="8205DB95B2F445AEBA8874D5466223D8"/>
    <w:rsid w:val="00AF2A3B"/>
  </w:style>
  <w:style w:type="paragraph" w:customStyle="1" w:styleId="2EAF6A8C7A334F5A89CB3D5EC35743DB">
    <w:name w:val="2EAF6A8C7A334F5A89CB3D5EC35743DB"/>
    <w:rsid w:val="00AF2A3B"/>
  </w:style>
  <w:style w:type="paragraph" w:customStyle="1" w:styleId="E66E5876549046A283ED5764CC72586A">
    <w:name w:val="E66E5876549046A283ED5764CC72586A"/>
    <w:rsid w:val="00AF2A3B"/>
  </w:style>
  <w:style w:type="paragraph" w:customStyle="1" w:styleId="D1C05A2F28FE4047B3592A7F27CEC45F">
    <w:name w:val="D1C05A2F28FE4047B3592A7F27CEC45F"/>
    <w:rsid w:val="00AF2A3B"/>
  </w:style>
  <w:style w:type="paragraph" w:customStyle="1" w:styleId="6AA3A29ABFED473F89FAD42186600D72">
    <w:name w:val="6AA3A29ABFED473F89FAD42186600D72"/>
    <w:rsid w:val="00AF2A3B"/>
  </w:style>
  <w:style w:type="paragraph" w:customStyle="1" w:styleId="AFDC124AF96B44C5B16BD03A3236DD8A">
    <w:name w:val="AFDC124AF96B44C5B16BD03A3236DD8A"/>
    <w:rsid w:val="00AF2A3B"/>
  </w:style>
  <w:style w:type="paragraph" w:customStyle="1" w:styleId="1E96F8C511154F859569DE8A55F02B38">
    <w:name w:val="1E96F8C511154F859569DE8A55F02B38"/>
    <w:rsid w:val="00AF2A3B"/>
  </w:style>
  <w:style w:type="paragraph" w:customStyle="1" w:styleId="83676B0857F94213BEA97664ED760D8B">
    <w:name w:val="83676B0857F94213BEA97664ED760D8B"/>
    <w:rsid w:val="00AF2A3B"/>
  </w:style>
  <w:style w:type="paragraph" w:customStyle="1" w:styleId="EC840E3617784ED48FF7689A4FD9FFF2">
    <w:name w:val="EC840E3617784ED48FF7689A4FD9FFF2"/>
    <w:rsid w:val="00AF2A3B"/>
  </w:style>
  <w:style w:type="paragraph" w:customStyle="1" w:styleId="16CA6ECFE49D4B87A0F440E8C1CDD4FE">
    <w:name w:val="16CA6ECFE49D4B87A0F440E8C1CDD4FE"/>
    <w:rsid w:val="00AF2A3B"/>
  </w:style>
  <w:style w:type="paragraph" w:customStyle="1" w:styleId="92753EDAC34D4698B5213EE49D1737ED">
    <w:name w:val="92753EDAC34D4698B5213EE49D1737ED"/>
    <w:rsid w:val="00AF2A3B"/>
  </w:style>
  <w:style w:type="paragraph" w:customStyle="1" w:styleId="CB67E466F31143F59D32500691FBB44D">
    <w:name w:val="CB67E466F31143F59D32500691FBB44D"/>
    <w:rsid w:val="00AF2A3B"/>
  </w:style>
  <w:style w:type="paragraph" w:customStyle="1" w:styleId="E6D379DCFB244367B8DBCA92D11B1818">
    <w:name w:val="E6D379DCFB244367B8DBCA92D11B1818"/>
    <w:rsid w:val="00AF2A3B"/>
  </w:style>
  <w:style w:type="paragraph" w:customStyle="1" w:styleId="B8A8339978CD47B7BDC61B3712F000BD">
    <w:name w:val="B8A8339978CD47B7BDC61B3712F000BD"/>
    <w:rsid w:val="00AF2A3B"/>
  </w:style>
  <w:style w:type="paragraph" w:customStyle="1" w:styleId="DC1330D20D6D449997FA1E97DEA4D9B4">
    <w:name w:val="DC1330D20D6D449997FA1E97DEA4D9B4"/>
    <w:rsid w:val="00AF2A3B"/>
  </w:style>
  <w:style w:type="paragraph" w:customStyle="1" w:styleId="BFFD4D0C8EE74E33AA298109ECA19FCD">
    <w:name w:val="BFFD4D0C8EE74E33AA298109ECA19FCD"/>
    <w:rsid w:val="00AF2A3B"/>
  </w:style>
  <w:style w:type="paragraph" w:customStyle="1" w:styleId="14360A64CD14403FA0057DFAC6388326">
    <w:name w:val="14360A64CD14403FA0057DFAC6388326"/>
    <w:rsid w:val="00AF2A3B"/>
  </w:style>
  <w:style w:type="paragraph" w:customStyle="1" w:styleId="6FA9249C340A4496BF8C023A2E8EA7CE">
    <w:name w:val="6FA9249C340A4496BF8C023A2E8EA7CE"/>
    <w:rsid w:val="00AF2A3B"/>
  </w:style>
  <w:style w:type="paragraph" w:customStyle="1" w:styleId="8E3E11A156AF498DA8961EF3C0918F3E">
    <w:name w:val="8E3E11A156AF498DA8961EF3C0918F3E"/>
    <w:rsid w:val="00AF2A3B"/>
  </w:style>
  <w:style w:type="paragraph" w:customStyle="1" w:styleId="77DCD7551D2B4F989E307B02BCC12AC9">
    <w:name w:val="77DCD7551D2B4F989E307B02BCC12AC9"/>
    <w:rsid w:val="00AF2A3B"/>
  </w:style>
  <w:style w:type="paragraph" w:customStyle="1" w:styleId="BD0A654A326848EB9DBEB5DB3CF3B344">
    <w:name w:val="BD0A654A326848EB9DBEB5DB3CF3B344"/>
    <w:rsid w:val="00AF2A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ustom 93">
      <a:majorFont>
        <a:latin typeface="Baskerville Old Face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E7C2C5-AEA1-49A9-B52C-C5ECDBC34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89883C-A2E9-48C2-90E3-E9A69EE8180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B3F56E6-A45B-41B0-8473-C00D304BDCA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2024-05-30T14:19:00Z</dcterms:created>
  <dcterms:modified xsi:type="dcterms:W3CDTF">2024-05-30T15:03:00Z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